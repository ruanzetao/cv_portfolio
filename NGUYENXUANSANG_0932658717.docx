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35D3F" w14:textId="74BCE91E" w:rsidR="0038101A" w:rsidRPr="001C368C" w:rsidRDefault="006D6983" w:rsidP="00974B71">
      <w:pPr>
        <w:pStyle w:val="Da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C2F1A38" wp14:editId="4587FB65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45820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AC517" w14:textId="1333426D" w:rsidR="006D6983" w:rsidRDefault="003F0E94" w:rsidP="003F0E94">
                            <w:pPr>
                              <w:pStyle w:val="Photo"/>
                            </w:pPr>
                            <w:r w:rsidRPr="003F0E94">
                              <w:rPr>
                                <w:noProof/>
                              </w:rPr>
                              <w:drawing>
                                <wp:inline distT="0" distB="0" distL="0" distR="0" wp14:anchorId="308817E8" wp14:editId="544EC03E">
                                  <wp:extent cx="2139950" cy="2220595"/>
                                  <wp:effectExtent l="0" t="0" r="0" b="8255"/>
                                  <wp:docPr id="1" name="Picture 1" descr="A person wearing glasses and smiling at the camera&#10;&#10;Description generated with very high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15520720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9950" cy="2220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alias w:val="Your Name"/>
                              <w:tag w:val="Your Name"/>
                              <w:id w:val="-1489158292"/>
                              <w:placeholder>
                                <w:docPart w:val="8AA4E09E02C148A1AC5648721C47553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5317C092" w14:textId="093B4513" w:rsidR="006D6983" w:rsidRPr="00486E5D" w:rsidRDefault="003F0E94" w:rsidP="006D6983">
                                <w:pPr>
                                  <w:pStyle w:val="Title"/>
                                </w:pPr>
                                <w:r>
                                  <w:t>SANG NGUYEN XUAN</w:t>
                                </w:r>
                              </w:p>
                            </w:sdtContent>
                          </w:sdt>
                          <w:p w14:paraId="51438A3D" w14:textId="52E7DB00" w:rsidR="006D6983" w:rsidRDefault="0079672B" w:rsidP="006D6983">
                            <w:pPr>
                              <w:pStyle w:val="Subtitle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B6FC3929215A415CA01D60D09D50BF30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3F0E94">
                                  <w:t>dEVELOPER</w:t>
                                </w:r>
                              </w:sdtContent>
                            </w:sdt>
                          </w:p>
                          <w:p w14:paraId="271B20E6" w14:textId="77777777" w:rsidR="006D6983" w:rsidRDefault="0079672B" w:rsidP="006D6983">
                            <w:pPr>
                              <w:pStyle w:val="Heading1"/>
                            </w:pPr>
                            <w:sdt>
                              <w:sdtPr>
                                <w:id w:val="-1270160369"/>
                                <w:placeholder>
                                  <w:docPart w:val="A6EE64C6904A467C9C9BBC1CFF9EB32E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6D6983">
                                  <w:t>Objective</w:t>
                                </w:r>
                              </w:sdtContent>
                            </w:sdt>
                          </w:p>
                          <w:p w14:paraId="56C9F01E" w14:textId="101FA108" w:rsidR="006D6983" w:rsidRDefault="00D227C5" w:rsidP="006D6983">
                            <w:r w:rsidRPr="00D227C5">
                              <w:t>To work in a dynamic professional environment with a growing organization and utilize my creativity and innovative thinking for benefit of the organization and myself.</w:t>
                            </w:r>
                          </w:p>
                          <w:sdt>
                            <w:sdtPr>
                              <w:id w:val="1993831541"/>
                              <w:placeholder>
                                <w:docPart w:val="227D1306BAD142729AD09C4F673E63FA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1C0DA390" w14:textId="77777777" w:rsidR="006D6983" w:rsidRDefault="006D6983" w:rsidP="006D6983">
                                <w:pPr>
                                  <w:pStyle w:val="Heading2"/>
                                </w:pPr>
                                <w:r>
                                  <w:t>Education</w:t>
                                </w:r>
                              </w:p>
                            </w:sdtContent>
                          </w:sdt>
                          <w:p w14:paraId="52489E08" w14:textId="73FCDBA2" w:rsidR="006D6983" w:rsidRDefault="00B7753E" w:rsidP="006D6983">
                            <w:pPr>
                              <w:pStyle w:val="Heading3"/>
                            </w:pPr>
                            <w:r>
                              <w:t xml:space="preserve">University </w:t>
                            </w:r>
                            <w:r w:rsidRPr="00B7753E">
                              <w:t>of</w:t>
                            </w:r>
                            <w:r>
                              <w:t xml:space="preserve"> </w:t>
                            </w:r>
                            <w:r w:rsidRPr="00B7753E">
                              <w:t>inf</w:t>
                            </w:r>
                            <w:r>
                              <w:t>ormation technology</w:t>
                            </w:r>
                          </w:p>
                          <w:p w14:paraId="46E38720" w14:textId="63B5EB14" w:rsidR="006D6983" w:rsidRDefault="00820C61" w:rsidP="006D6983">
                            <w:r w:rsidRPr="00820C61">
                              <w:t>Inf</w:t>
                            </w:r>
                            <w:r>
                              <w:t>ormation S</w:t>
                            </w:r>
                            <w:r w:rsidRPr="00820C61">
                              <w:t>ys</w:t>
                            </w:r>
                            <w:r>
                              <w:t>tems.</w:t>
                            </w:r>
                          </w:p>
                          <w:sdt>
                            <w:sdtPr>
                              <w:id w:val="-26178941"/>
                              <w:placeholder>
                                <w:docPart w:val="349E7DA2D166430599E6B12071DDCDAF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21C3B7E2" w14:textId="77777777" w:rsidR="006D6983" w:rsidRDefault="006D6983" w:rsidP="006D6983">
                                <w:pPr>
                                  <w:pStyle w:val="Heading2"/>
                                </w:pPr>
                                <w:r>
                                  <w:t>Vitals</w:t>
                                </w:r>
                              </w:p>
                            </w:sdtContent>
                          </w:sdt>
                          <w:p w14:paraId="6C722A19" w14:textId="2157D349" w:rsidR="006D6983" w:rsidRDefault="00174473" w:rsidP="006D6983">
                            <w:pPr>
                              <w:pStyle w:val="ContactInfo"/>
                            </w:pPr>
                            <w:r w:rsidRPr="00174473">
                              <w:rPr>
                                <w:b/>
                              </w:rPr>
                              <w:t>A</w:t>
                            </w:r>
                            <w:r>
                              <w:t xml:space="preserve"> </w:t>
                            </w:r>
                            <w:r w:rsidR="00044CD6" w:rsidRPr="00044CD6">
                              <w:t>2/1A, Hamlet 2, Nhi Binh Commune, Hoc Mon District, Ho Chi Minh City</w:t>
                            </w:r>
                          </w:p>
                          <w:p w14:paraId="72C5E87B" w14:textId="0F708732" w:rsidR="006D6983" w:rsidRDefault="006D6983" w:rsidP="006D698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T</w:t>
                            </w:r>
                            <w:r>
                              <w:t xml:space="preserve"> </w:t>
                            </w:r>
                            <w:r w:rsidR="00044CD6">
                              <w:t>0932658717</w:t>
                            </w:r>
                          </w:p>
                          <w:p w14:paraId="2D74AA00" w14:textId="379D7A04" w:rsidR="006D6983" w:rsidRDefault="006D6983" w:rsidP="006D698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  <w:hyperlink r:id="rId8" w:history="1">
                              <w:r w:rsidR="00044CD6" w:rsidRPr="006F1C17">
                                <w:rPr>
                                  <w:rStyle w:val="Hyperlink"/>
                                </w:rPr>
                                <w:t>ruanzetao@gmail.com</w:t>
                              </w:r>
                            </w:hyperlink>
                          </w:p>
                          <w:p w14:paraId="48205526" w14:textId="2F18B5CE" w:rsidR="00044CD6" w:rsidRPr="00044CD6" w:rsidRDefault="00044CD6" w:rsidP="006D6983">
                            <w:pPr>
                              <w:pStyle w:val="ContactInf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G </w:t>
                            </w:r>
                            <w:r>
                              <w:t>g</w:t>
                            </w:r>
                            <w:r w:rsidRPr="00044CD6">
                              <w:t>ithub.com/ruanzetao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F1A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" filled="f" stroked="f">
                <v:textbox inset="0,0,0,0">
                  <w:txbxContent>
                    <w:p w14:paraId="186AC517" w14:textId="1333426D" w:rsidR="006D6983" w:rsidRDefault="003F0E94" w:rsidP="003F0E94">
                      <w:pPr>
                        <w:pStyle w:val="Photo"/>
                      </w:pPr>
                      <w:r w:rsidRPr="003F0E94">
                        <w:rPr>
                          <w:noProof/>
                        </w:rPr>
                        <w:drawing>
                          <wp:inline distT="0" distB="0" distL="0" distR="0" wp14:anchorId="308817E8" wp14:editId="544EC03E">
                            <wp:extent cx="2139950" cy="2220595"/>
                            <wp:effectExtent l="0" t="0" r="0" b="8255"/>
                            <wp:docPr id="1" name="Picture 1" descr="A person wearing glasses and smiling at the camera&#10;&#10;Description generated with very high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15520720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9950" cy="2220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alias w:val="Your Name"/>
                        <w:tag w:val="Your Name"/>
                        <w:id w:val="-1489158292"/>
                        <w:placeholder>
                          <w:docPart w:val="8AA4E09E02C148A1AC5648721C475532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14:paraId="5317C092" w14:textId="093B4513" w:rsidR="006D6983" w:rsidRPr="00486E5D" w:rsidRDefault="003F0E94" w:rsidP="006D6983">
                          <w:pPr>
                            <w:pStyle w:val="Title"/>
                          </w:pPr>
                          <w:r>
                            <w:t>SANG NGUYEN XUAN</w:t>
                          </w:r>
                        </w:p>
                      </w:sdtContent>
                    </w:sdt>
                    <w:p w14:paraId="51438A3D" w14:textId="52E7DB00" w:rsidR="006D6983" w:rsidRDefault="0079672B" w:rsidP="006D6983">
                      <w:pPr>
                        <w:pStyle w:val="Subtitle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B6FC3929215A415CA01D60D09D50BF30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3F0E94">
                            <w:t>dEVELOPER</w:t>
                          </w:r>
                        </w:sdtContent>
                      </w:sdt>
                    </w:p>
                    <w:p w14:paraId="271B20E6" w14:textId="77777777" w:rsidR="006D6983" w:rsidRDefault="0079672B" w:rsidP="006D6983">
                      <w:pPr>
                        <w:pStyle w:val="Heading1"/>
                      </w:pPr>
                      <w:sdt>
                        <w:sdtPr>
                          <w:id w:val="-1270160369"/>
                          <w:placeholder>
                            <w:docPart w:val="A6EE64C6904A467C9C9BBC1CFF9EB32E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6D6983">
                            <w:t>Objective</w:t>
                          </w:r>
                        </w:sdtContent>
                      </w:sdt>
                    </w:p>
                    <w:p w14:paraId="56C9F01E" w14:textId="101FA108" w:rsidR="006D6983" w:rsidRDefault="00D227C5" w:rsidP="006D6983">
                      <w:r w:rsidRPr="00D227C5">
                        <w:t>To work in a dynamic professional environment with a growing organization and utilize my creativity and innovative thinking for benefit of the organization and myself.</w:t>
                      </w:r>
                    </w:p>
                    <w:sdt>
                      <w:sdtPr>
                        <w:id w:val="1993831541"/>
                        <w:placeholder>
                          <w:docPart w:val="227D1306BAD142729AD09C4F673E63FA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1C0DA390" w14:textId="77777777" w:rsidR="006D6983" w:rsidRDefault="006D6983" w:rsidP="006D6983">
                          <w:pPr>
                            <w:pStyle w:val="Heading2"/>
                          </w:pPr>
                          <w:r>
                            <w:t>Education</w:t>
                          </w:r>
                        </w:p>
                      </w:sdtContent>
                    </w:sdt>
                    <w:p w14:paraId="52489E08" w14:textId="73FCDBA2" w:rsidR="006D6983" w:rsidRDefault="00B7753E" w:rsidP="006D6983">
                      <w:pPr>
                        <w:pStyle w:val="Heading3"/>
                      </w:pPr>
                      <w:r>
                        <w:t xml:space="preserve">University </w:t>
                      </w:r>
                      <w:r w:rsidRPr="00B7753E">
                        <w:t>of</w:t>
                      </w:r>
                      <w:r>
                        <w:t xml:space="preserve"> </w:t>
                      </w:r>
                      <w:r w:rsidRPr="00B7753E">
                        <w:t>inf</w:t>
                      </w:r>
                      <w:r>
                        <w:t>ormation technology</w:t>
                      </w:r>
                    </w:p>
                    <w:p w14:paraId="46E38720" w14:textId="63B5EB14" w:rsidR="006D6983" w:rsidRDefault="00820C61" w:rsidP="006D6983">
                      <w:r w:rsidRPr="00820C61">
                        <w:t>Inf</w:t>
                      </w:r>
                      <w:r>
                        <w:t>ormation S</w:t>
                      </w:r>
                      <w:r w:rsidRPr="00820C61">
                        <w:t>ys</w:t>
                      </w:r>
                      <w:r>
                        <w:t>tems.</w:t>
                      </w:r>
                    </w:p>
                    <w:sdt>
                      <w:sdtPr>
                        <w:id w:val="-26178941"/>
                        <w:placeholder>
                          <w:docPart w:val="349E7DA2D166430599E6B12071DDCDAF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21C3B7E2" w14:textId="77777777" w:rsidR="006D6983" w:rsidRDefault="006D6983" w:rsidP="006D6983">
                          <w:pPr>
                            <w:pStyle w:val="Heading2"/>
                          </w:pPr>
                          <w:r>
                            <w:t>Vitals</w:t>
                          </w:r>
                        </w:p>
                      </w:sdtContent>
                    </w:sdt>
                    <w:p w14:paraId="6C722A19" w14:textId="2157D349" w:rsidR="006D6983" w:rsidRDefault="00174473" w:rsidP="006D6983">
                      <w:pPr>
                        <w:pStyle w:val="ContactInfo"/>
                      </w:pPr>
                      <w:r w:rsidRPr="00174473">
                        <w:rPr>
                          <w:b/>
                        </w:rPr>
                        <w:t>A</w:t>
                      </w:r>
                      <w:r>
                        <w:t xml:space="preserve"> </w:t>
                      </w:r>
                      <w:r w:rsidR="00044CD6" w:rsidRPr="00044CD6">
                        <w:t>2/1A, Hamlet 2, Nhi Binh Commune, Hoc Mon District, Ho Chi Minh City</w:t>
                      </w:r>
                    </w:p>
                    <w:p w14:paraId="72C5E87B" w14:textId="0F708732" w:rsidR="006D6983" w:rsidRDefault="006D6983" w:rsidP="006D698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T</w:t>
                      </w:r>
                      <w:r>
                        <w:t xml:space="preserve"> </w:t>
                      </w:r>
                      <w:r w:rsidR="00044CD6">
                        <w:t>0932658717</w:t>
                      </w:r>
                    </w:p>
                    <w:p w14:paraId="2D74AA00" w14:textId="379D7A04" w:rsidR="006D6983" w:rsidRDefault="006D6983" w:rsidP="006D698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E</w:t>
                      </w:r>
                      <w:r>
                        <w:t xml:space="preserve"> </w:t>
                      </w:r>
                      <w:hyperlink r:id="rId9" w:history="1">
                        <w:r w:rsidR="00044CD6" w:rsidRPr="006F1C17">
                          <w:rPr>
                            <w:rStyle w:val="Hyperlink"/>
                          </w:rPr>
                          <w:t>ruanzetao@gmail.com</w:t>
                        </w:r>
                      </w:hyperlink>
                    </w:p>
                    <w:p w14:paraId="48205526" w14:textId="2F18B5CE" w:rsidR="00044CD6" w:rsidRPr="00044CD6" w:rsidRDefault="00044CD6" w:rsidP="006D6983">
                      <w:pPr>
                        <w:pStyle w:val="ContactInf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G </w:t>
                      </w:r>
                      <w:r>
                        <w:t>g</w:t>
                      </w:r>
                      <w:r w:rsidRPr="00044CD6">
                        <w:t>ithub.com/ruanzetao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AA5F4A">
        <w:t>26/2/2018</w:t>
      </w:r>
    </w:p>
    <w:p w14:paraId="6E7918B3" w14:textId="50EE1732" w:rsidR="0038101A" w:rsidRDefault="001A5884" w:rsidP="001A5884">
      <w:pPr>
        <w:pStyle w:val="ContactInfo"/>
      </w:pPr>
      <w:r>
        <w:t>Bui Cong Trung St,</w:t>
      </w:r>
    </w:p>
    <w:p w14:paraId="58FCAAE9" w14:textId="0E102142" w:rsidR="001A5884" w:rsidRDefault="001A5884" w:rsidP="001A5884">
      <w:pPr>
        <w:pStyle w:val="ContactInfo"/>
      </w:pPr>
      <w:r>
        <w:t>Hochiminh City, Vietnam</w:t>
      </w:r>
      <w:r w:rsidR="003F5C78">
        <w:t>, 70000</w:t>
      </w:r>
      <w:r w:rsidR="005813CB">
        <w:t>0</w:t>
      </w:r>
    </w:p>
    <w:p w14:paraId="36B5895B" w14:textId="2075F068" w:rsidR="0038101A" w:rsidRDefault="0038101A" w:rsidP="0038101A">
      <w:pPr>
        <w:pStyle w:val="Salutation"/>
      </w:pPr>
      <w:r>
        <w:t xml:space="preserve">Dear </w:t>
      </w:r>
      <w:r w:rsidR="00E477DF">
        <w:t>S</w:t>
      </w:r>
      <w:r w:rsidR="00E477DF" w:rsidRPr="00E477DF">
        <w:t>i</w:t>
      </w:r>
      <w:r w:rsidR="00E477DF">
        <w:t>r/Madam</w:t>
      </w:r>
      <w:r w:rsidR="00017118">
        <w:t>.</w:t>
      </w:r>
    </w:p>
    <w:p w14:paraId="43590ECA" w14:textId="72B604F1" w:rsidR="0038101A" w:rsidRDefault="00614257" w:rsidP="00614257">
      <w:r w:rsidRPr="00614257">
        <w:t xml:space="preserve">I am writing to apply for the </w:t>
      </w:r>
      <w:r w:rsidR="00296069">
        <w:t>Developer</w:t>
      </w:r>
      <w:r w:rsidRPr="00614257">
        <w:t xml:space="preserve"> position as I have heard from my lecturer . Please find enclosed my CV for your consideration. </w:t>
      </w:r>
    </w:p>
    <w:p w14:paraId="4BE87D26" w14:textId="6FF32984" w:rsidR="006B45A4" w:rsidRDefault="006B45A4" w:rsidP="00614257">
      <w:r w:rsidRPr="006B45A4">
        <w:t xml:space="preserve">I believe I have required skills and abilities for the job. I am currently a </w:t>
      </w:r>
      <w:r w:rsidR="00310A10">
        <w:t>junior</w:t>
      </w:r>
      <w:r w:rsidRPr="006B45A4">
        <w:t xml:space="preserve"> student of University of </w:t>
      </w:r>
      <w:r w:rsidR="00310A10" w:rsidRPr="00310A10">
        <w:t>Inf</w:t>
      </w:r>
      <w:r w:rsidR="00310A10">
        <w:t>ormation Technology</w:t>
      </w:r>
      <w:r w:rsidRPr="006B45A4">
        <w:t xml:space="preserve"> and </w:t>
      </w:r>
      <w:r w:rsidR="00310A10">
        <w:t>I m</w:t>
      </w:r>
      <w:r w:rsidR="00310A10" w:rsidRPr="00310A10">
        <w:t>aj</w:t>
      </w:r>
      <w:r w:rsidR="00310A10">
        <w:t xml:space="preserve">or in </w:t>
      </w:r>
      <w:r w:rsidR="00310A10" w:rsidRPr="00310A10">
        <w:t>Inf</w:t>
      </w:r>
      <w:r w:rsidR="00310A10">
        <w:t>ormation</w:t>
      </w:r>
      <w:r w:rsidR="008B24D2">
        <w:t xml:space="preserve"> S</w:t>
      </w:r>
      <w:r w:rsidR="008B24D2" w:rsidRPr="008B24D2">
        <w:t>ys</w:t>
      </w:r>
      <w:r w:rsidR="008B24D2">
        <w:t>tems</w:t>
      </w:r>
      <w:r w:rsidRPr="006B45A4">
        <w:t xml:space="preserve">. In addition, I have recently collaborated with </w:t>
      </w:r>
      <w:r w:rsidR="00250C4D">
        <w:t>OEC</w:t>
      </w:r>
      <w:r w:rsidR="00FA772F">
        <w:t>( Open English Club)</w:t>
      </w:r>
      <w:r w:rsidR="00250C4D">
        <w:t xml:space="preserve"> team</w:t>
      </w:r>
      <w:r w:rsidRPr="006B45A4">
        <w:t xml:space="preserve"> , which helps me improve my skills in English and have more chance to practice what I have learned.</w:t>
      </w:r>
    </w:p>
    <w:p w14:paraId="5E8CA5A9" w14:textId="522AC8DC" w:rsidR="003D7B46" w:rsidRDefault="003D7B46" w:rsidP="00614257">
      <w:r w:rsidRPr="003D7B46">
        <w:t xml:space="preserve">I am very eager to be an internship student for </w:t>
      </w:r>
      <w:r>
        <w:t>Developer</w:t>
      </w:r>
      <w:r w:rsidRPr="003D7B46">
        <w:t xml:space="preserve"> position since I am really want to work in a professional environment and practice </w:t>
      </w:r>
      <w:r w:rsidR="00E708E8">
        <w:t>coding</w:t>
      </w:r>
      <w:r w:rsidRPr="003D7B46">
        <w:t xml:space="preserve">. To be a member of </w:t>
      </w:r>
      <w:r w:rsidR="006734AE">
        <w:t>developing</w:t>
      </w:r>
      <w:r w:rsidRPr="003D7B46">
        <w:t xml:space="preserve"> team in compan</w:t>
      </w:r>
      <w:bookmarkStart w:id="0" w:name="_GoBack"/>
      <w:bookmarkEnd w:id="0"/>
      <w:r w:rsidRPr="003D7B46">
        <w:t>y will give me the best opportunity to learn the essential knowledge for my future. Therefore, I will be so grateful if I have the chance to work here.</w:t>
      </w:r>
    </w:p>
    <w:p w14:paraId="0BA34807" w14:textId="5BB5CE78" w:rsidR="00D03DCE" w:rsidRDefault="00D03DCE" w:rsidP="00D03DCE">
      <w:r>
        <w:t>Thank you for your time and consideration. I am available at any time via cell phone 0932658717 and via email</w:t>
      </w:r>
      <w:r w:rsidR="00B466DE">
        <w:t xml:space="preserve"> </w:t>
      </w:r>
      <w:r>
        <w:t xml:space="preserve">ruanzetao@gmail.com </w:t>
      </w:r>
    </w:p>
    <w:p w14:paraId="4E688992" w14:textId="120EF103" w:rsidR="00D03DCE" w:rsidRDefault="00D03DCE" w:rsidP="00D03DCE">
      <w:r>
        <w:t>I am looking forward to hearing from you.</w:t>
      </w:r>
    </w:p>
    <w:p w14:paraId="4A99287C" w14:textId="77777777" w:rsidR="0038101A" w:rsidRDefault="0038101A" w:rsidP="0038101A">
      <w:pPr>
        <w:pStyle w:val="Closing"/>
      </w:pPr>
      <w:r>
        <w:t>Sincerely,</w:t>
      </w:r>
    </w:p>
    <w:sdt>
      <w:sdtPr>
        <w:alias w:val="Your Name"/>
        <w:tag w:val="Your Name"/>
        <w:id w:val="-733627005"/>
        <w:placeholder>
          <w:docPart w:val="0E2FF38C2A024397A9F63609CC7153A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70B2F35D" w14:textId="3BC9BAFD" w:rsidR="00154354" w:rsidRPr="00154354" w:rsidRDefault="003F0E94" w:rsidP="00154354">
          <w:pPr>
            <w:pStyle w:val="Signature"/>
          </w:pPr>
          <w:r>
            <w:t>SANG NGUYEN XUAN</w:t>
          </w:r>
        </w:p>
      </w:sdtContent>
    </w:sdt>
    <w:sectPr w:rsidR="00154354" w:rsidRPr="00154354" w:rsidSect="00154354">
      <w:headerReference w:type="default" r:id="rId10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7D47F" w14:textId="77777777" w:rsidR="0079672B" w:rsidRDefault="0079672B" w:rsidP="0038101A">
      <w:pPr>
        <w:spacing w:after="0" w:line="240" w:lineRule="auto"/>
      </w:pPr>
      <w:r>
        <w:separator/>
      </w:r>
    </w:p>
  </w:endnote>
  <w:endnote w:type="continuationSeparator" w:id="0">
    <w:p w14:paraId="249D2171" w14:textId="77777777" w:rsidR="0079672B" w:rsidRDefault="0079672B" w:rsidP="00381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20F61" w14:textId="77777777" w:rsidR="0079672B" w:rsidRDefault="0079672B" w:rsidP="0038101A">
      <w:pPr>
        <w:spacing w:after="0" w:line="240" w:lineRule="auto"/>
      </w:pPr>
      <w:r>
        <w:separator/>
      </w:r>
    </w:p>
  </w:footnote>
  <w:footnote w:type="continuationSeparator" w:id="0">
    <w:p w14:paraId="2CB4DCA6" w14:textId="77777777" w:rsidR="0079672B" w:rsidRDefault="0079672B" w:rsidP="00381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B8FBF8" w14:textId="77777777" w:rsidR="0038101A" w:rsidRDefault="0038101A" w:rsidP="0038101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4354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4B22D627" wp14:editId="127E7568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align>top</wp:align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38101A" w14:paraId="04459791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B9FC6B6F9F724564B74B76F4EDF3AF27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14:paraId="587D9045" w14:textId="0F4BE527" w:rsidR="0038101A" w:rsidRPr="00187B92" w:rsidRDefault="003F0E94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SANG NGUYEN XUAN</w:t>
                                        </w:r>
                                      </w:p>
                                    </w:sdtContent>
                                  </w:sdt>
                                  <w:p w14:paraId="64149283" w14:textId="03967173" w:rsidR="0038101A" w:rsidRPr="00970D57" w:rsidRDefault="0079672B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8B8CCE1B88F94B6BBA41CC5F5CACDF0B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3F0E94">
                                          <w:t>dEVELOPER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7CD43F55" w14:textId="77777777" w:rsidR="0038101A" w:rsidRDefault="0038101A" w:rsidP="0038101A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B22D627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38101A" w14:paraId="04459791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B9FC6B6F9F724564B74B76F4EDF3AF27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587D9045" w14:textId="0F4BE527" w:rsidR="0038101A" w:rsidRPr="00187B92" w:rsidRDefault="003F0E94" w:rsidP="00187B92">
                                  <w:pPr>
                                    <w:pStyle w:val="Title"/>
                                  </w:pPr>
                                  <w:r>
                                    <w:t>SANG NGUYEN XUAN</w:t>
                                  </w:r>
                                </w:p>
                              </w:sdtContent>
                            </w:sdt>
                            <w:p w14:paraId="64149283" w14:textId="03967173" w:rsidR="0038101A" w:rsidRPr="00970D57" w:rsidRDefault="0079672B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8B8CCE1B88F94B6BBA41CC5F5CACDF0B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3F0E94">
                                    <w:t>dEVELOPER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7CD43F55" w14:textId="77777777" w:rsidR="0038101A" w:rsidRDefault="0038101A" w:rsidP="0038101A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94"/>
    <w:rsid w:val="00017118"/>
    <w:rsid w:val="00044CD6"/>
    <w:rsid w:val="00092DB3"/>
    <w:rsid w:val="00154354"/>
    <w:rsid w:val="00174473"/>
    <w:rsid w:val="001A5884"/>
    <w:rsid w:val="00250C4D"/>
    <w:rsid w:val="00293B83"/>
    <w:rsid w:val="00296069"/>
    <w:rsid w:val="00310A10"/>
    <w:rsid w:val="003458BF"/>
    <w:rsid w:val="0038101A"/>
    <w:rsid w:val="003A1C2D"/>
    <w:rsid w:val="003C30ED"/>
    <w:rsid w:val="003D7B46"/>
    <w:rsid w:val="003F0E94"/>
    <w:rsid w:val="003F5C78"/>
    <w:rsid w:val="00413384"/>
    <w:rsid w:val="00543AD7"/>
    <w:rsid w:val="005813CB"/>
    <w:rsid w:val="005C0509"/>
    <w:rsid w:val="00614257"/>
    <w:rsid w:val="006734AE"/>
    <w:rsid w:val="006A3CE7"/>
    <w:rsid w:val="006B45A4"/>
    <w:rsid w:val="006D6983"/>
    <w:rsid w:val="00725EF7"/>
    <w:rsid w:val="00764AC6"/>
    <w:rsid w:val="00793F50"/>
    <w:rsid w:val="0079672B"/>
    <w:rsid w:val="00820C61"/>
    <w:rsid w:val="008902B4"/>
    <w:rsid w:val="008961D9"/>
    <w:rsid w:val="008B24D2"/>
    <w:rsid w:val="00974B71"/>
    <w:rsid w:val="00AA5F4A"/>
    <w:rsid w:val="00B466DE"/>
    <w:rsid w:val="00B7753E"/>
    <w:rsid w:val="00C45850"/>
    <w:rsid w:val="00C521DD"/>
    <w:rsid w:val="00CD13CB"/>
    <w:rsid w:val="00D03DCE"/>
    <w:rsid w:val="00D227C5"/>
    <w:rsid w:val="00E477DF"/>
    <w:rsid w:val="00E708E8"/>
    <w:rsid w:val="00F34A4D"/>
    <w:rsid w:val="00FA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DCD09"/>
  <w15:chartTrackingRefBased/>
  <w15:docId w15:val="{15962260-F149-489A-B764-E257255A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0509"/>
  </w:style>
  <w:style w:type="paragraph" w:styleId="Heading1">
    <w:name w:val="heading 1"/>
    <w:basedOn w:val="Normal"/>
    <w:next w:val="Normal"/>
    <w:link w:val="Heading1Char"/>
    <w:uiPriority w:val="3"/>
    <w:qFormat/>
    <w:rsid w:val="0038101A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3"/>
    <w:unhideWhenUsed/>
    <w:qFormat/>
    <w:rsid w:val="0038101A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74B7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aps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974B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44904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74B71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74B71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customStyle="1" w:styleId="ContactInfo">
    <w:name w:val="Contact Info"/>
    <w:basedOn w:val="Normal"/>
    <w:uiPriority w:val="4"/>
    <w:qFormat/>
    <w:rsid w:val="0038101A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38101A"/>
    <w:rPr>
      <w:b/>
      <w:bCs/>
    </w:rPr>
  </w:style>
  <w:style w:type="paragraph" w:styleId="Title">
    <w:name w:val="Title"/>
    <w:basedOn w:val="Normal"/>
    <w:link w:val="TitleChar"/>
    <w:uiPriority w:val="1"/>
    <w:qFormat/>
    <w:rsid w:val="0038101A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38101A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3F0E94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38101A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38101A"/>
    <w:rPr>
      <w:rFonts w:asciiTheme="majorHAnsi" w:eastAsiaTheme="minorEastAsia" w:hAnsiTheme="majorHAnsi"/>
      <w:caps/>
      <w:color w:val="5A5A5A" w:themeColor="text1" w:themeTint="A5"/>
      <w:sz w:val="24"/>
      <w:szCs w:val="24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8101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8101A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38101A"/>
    <w:rPr>
      <w:rFonts w:asciiTheme="majorHAnsi" w:eastAsiaTheme="minorEastAsia" w:hAnsiTheme="majorHAnsi"/>
      <w:color w:val="864A04" w:themeColor="accent1" w:themeShade="80"/>
      <w:sz w:val="28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8101A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38101A"/>
    <w:rPr>
      <w:rFonts w:eastAsiaTheme="minorEastAsia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38101A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losing">
    <w:name w:val="Closing"/>
    <w:basedOn w:val="Normal"/>
    <w:next w:val="Signature"/>
    <w:link w:val="ClosingChar"/>
    <w:uiPriority w:val="6"/>
    <w:qFormat/>
    <w:rsid w:val="0038101A"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6"/>
    <w:rsid w:val="00974B71"/>
    <w:rPr>
      <w:rFonts w:eastAsiaTheme="minorEastAsia"/>
      <w:bCs/>
      <w:sz w:val="24"/>
      <w:szCs w:val="18"/>
    </w:rPr>
  </w:style>
  <w:style w:type="paragraph" w:styleId="Signature">
    <w:name w:val="Signature"/>
    <w:basedOn w:val="Normal"/>
    <w:next w:val="Normal"/>
    <w:link w:val="SignatureChar"/>
    <w:uiPriority w:val="7"/>
    <w:qFormat/>
    <w:rsid w:val="0038101A"/>
    <w:pPr>
      <w:spacing w:before="720" w:line="240" w:lineRule="auto"/>
      <w:contextualSpacing/>
    </w:pPr>
    <w:rPr>
      <w:rFonts w:eastAsiaTheme="minorEastAsia"/>
      <w:bCs/>
      <w:color w:val="262626" w:themeColor="text1" w:themeTint="D9"/>
      <w:szCs w:val="18"/>
    </w:rPr>
  </w:style>
  <w:style w:type="character" w:customStyle="1" w:styleId="SignatureChar">
    <w:name w:val="Signature Char"/>
    <w:basedOn w:val="DefaultParagraphFont"/>
    <w:link w:val="Signature"/>
    <w:uiPriority w:val="7"/>
    <w:rsid w:val="00974B71"/>
    <w:rPr>
      <w:rFonts w:eastAsiaTheme="minorEastAsia"/>
      <w:bCs/>
      <w:color w:val="262626" w:themeColor="text1" w:themeTint="D9"/>
      <w:sz w:val="24"/>
      <w:szCs w:val="18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38101A"/>
    <w:pPr>
      <w:spacing w:before="800" w:after="180" w:line="240" w:lineRule="auto"/>
    </w:pPr>
    <w:rPr>
      <w:rFonts w:eastAsiaTheme="minorEastAsia"/>
      <w:bCs/>
      <w:color w:val="262626" w:themeColor="text1" w:themeTint="D9"/>
      <w:szCs w:val="18"/>
    </w:rPr>
  </w:style>
  <w:style w:type="character" w:customStyle="1" w:styleId="SalutationChar">
    <w:name w:val="Salutation Char"/>
    <w:basedOn w:val="DefaultParagraphFont"/>
    <w:link w:val="Salutation"/>
    <w:uiPriority w:val="5"/>
    <w:rsid w:val="00974B71"/>
    <w:rPr>
      <w:rFonts w:eastAsiaTheme="minorEastAsia"/>
      <w:bCs/>
      <w:color w:val="262626" w:themeColor="text1" w:themeTint="D9"/>
      <w:sz w:val="24"/>
      <w:szCs w:val="18"/>
    </w:rPr>
  </w:style>
  <w:style w:type="character" w:customStyle="1" w:styleId="Heading3Char">
    <w:name w:val="Heading 3 Char"/>
    <w:basedOn w:val="DefaultParagraphFont"/>
    <w:link w:val="Heading3"/>
    <w:uiPriority w:val="3"/>
    <w:rsid w:val="00974B71"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74B71"/>
    <w:rPr>
      <w:rFonts w:asciiTheme="majorHAnsi" w:eastAsiaTheme="majorEastAsia" w:hAnsiTheme="majorHAnsi" w:cstheme="majorBidi"/>
      <w:color w:val="844904" w:themeColor="accent1" w:themeShade="7F"/>
      <w:sz w:val="24"/>
      <w:szCs w:val="24"/>
    </w:rPr>
  </w:style>
  <w:style w:type="paragraph" w:styleId="Date">
    <w:name w:val="Date"/>
    <w:basedOn w:val="Normal"/>
    <w:next w:val="Normal"/>
    <w:link w:val="DateChar"/>
    <w:uiPriority w:val="5"/>
    <w:qFormat/>
    <w:rsid w:val="00974B71"/>
    <w:pPr>
      <w:spacing w:before="720" w:line="240" w:lineRule="auto"/>
      <w:contextualSpacing/>
    </w:pPr>
    <w:rPr>
      <w:rFonts w:asciiTheme="majorHAnsi" w:eastAsiaTheme="minorEastAsia" w:hAnsiTheme="majorHAnsi"/>
      <w:bCs/>
      <w:color w:val="262626" w:themeColor="text1" w:themeTint="D9"/>
      <w:szCs w:val="18"/>
    </w:rPr>
  </w:style>
  <w:style w:type="character" w:customStyle="1" w:styleId="DateChar">
    <w:name w:val="Date Char"/>
    <w:basedOn w:val="DefaultParagraphFont"/>
    <w:link w:val="Date"/>
    <w:uiPriority w:val="5"/>
    <w:rsid w:val="005C0509"/>
    <w:rPr>
      <w:rFonts w:asciiTheme="majorHAnsi" w:eastAsiaTheme="minorEastAsia" w:hAnsiTheme="majorHAnsi"/>
      <w:bCs/>
      <w:color w:val="262626" w:themeColor="text1" w:themeTint="D9"/>
      <w:szCs w:val="18"/>
    </w:rPr>
  </w:style>
  <w:style w:type="character" w:styleId="Hyperlink">
    <w:name w:val="Hyperlink"/>
    <w:basedOn w:val="DefaultParagraphFont"/>
    <w:uiPriority w:val="99"/>
    <w:unhideWhenUsed/>
    <w:rsid w:val="00044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C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anzetao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ruanzetao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anzetao\AppData\Roaming\Microsoft\Templates\Cover%20Letter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E2FF38C2A024397A9F63609CC715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DAC58-0C83-4356-AF92-125C8E00CCCC}"/>
      </w:docPartPr>
      <w:docPartBody>
        <w:p w:rsidR="00EA661E" w:rsidRDefault="008425CC">
          <w:pPr>
            <w:pStyle w:val="0E2FF38C2A024397A9F63609CC7153A6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8AA4E09E02C148A1AC5648721C475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D07CB-86C3-473E-9B03-585C43710191}"/>
      </w:docPartPr>
      <w:docPartBody>
        <w:p w:rsidR="00EA661E" w:rsidRDefault="008425CC">
          <w:pPr>
            <w:pStyle w:val="8AA4E09E02C148A1AC5648721C475532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B6FC3929215A415CA01D60D09D50B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732AB-3901-4BAF-8908-00F138563B82}"/>
      </w:docPartPr>
      <w:docPartBody>
        <w:p w:rsidR="00EA661E" w:rsidRDefault="008425CC">
          <w:pPr>
            <w:pStyle w:val="B6FC3929215A415CA01D60D09D50BF30"/>
          </w:pPr>
          <w:r>
            <w:t>Position Title</w:t>
          </w:r>
        </w:p>
      </w:docPartBody>
    </w:docPart>
    <w:docPart>
      <w:docPartPr>
        <w:name w:val="A6EE64C6904A467C9C9BBC1CFF9EB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711B9-0559-4332-868E-45EF954C1AD3}"/>
      </w:docPartPr>
      <w:docPartBody>
        <w:p w:rsidR="00EA661E" w:rsidRDefault="008425CC">
          <w:pPr>
            <w:pStyle w:val="A6EE64C6904A467C9C9BBC1CFF9EB32E"/>
          </w:pPr>
          <w:r>
            <w:t>Objective</w:t>
          </w:r>
        </w:p>
      </w:docPartBody>
    </w:docPart>
    <w:docPart>
      <w:docPartPr>
        <w:name w:val="227D1306BAD142729AD09C4F673E6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3339C-0F35-45D1-8FC0-851B926D3182}"/>
      </w:docPartPr>
      <w:docPartBody>
        <w:p w:rsidR="00EA661E" w:rsidRDefault="008425CC">
          <w:pPr>
            <w:pStyle w:val="227D1306BAD142729AD09C4F673E63FA"/>
          </w:pPr>
          <w:r>
            <w:t>Education</w:t>
          </w:r>
        </w:p>
      </w:docPartBody>
    </w:docPart>
    <w:docPart>
      <w:docPartPr>
        <w:name w:val="349E7DA2D166430599E6B12071DDC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DE609-B31F-4067-A6DC-920D31C4BBF3}"/>
      </w:docPartPr>
      <w:docPartBody>
        <w:p w:rsidR="00EA661E" w:rsidRDefault="008425CC">
          <w:pPr>
            <w:pStyle w:val="349E7DA2D166430599E6B12071DDCDAF"/>
          </w:pPr>
          <w:r>
            <w:t>Vitals</w:t>
          </w:r>
        </w:p>
      </w:docPartBody>
    </w:docPart>
    <w:docPart>
      <w:docPartPr>
        <w:name w:val="B9FC6B6F9F724564B74B76F4EDF3A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7DFE2-806A-42EC-B195-CB4A8EBFB47D}"/>
      </w:docPartPr>
      <w:docPartBody>
        <w:p w:rsidR="00EA661E" w:rsidRDefault="008425CC">
          <w:pPr>
            <w:pStyle w:val="B9FC6B6F9F724564B74B76F4EDF3AF27"/>
          </w:pPr>
          <w:r>
            <w:t>Street Address</w:t>
          </w:r>
          <w:r>
            <w:br/>
            <w:t>City, ST ZIP Code</w:t>
          </w:r>
        </w:p>
      </w:docPartBody>
    </w:docPart>
    <w:docPart>
      <w:docPartPr>
        <w:name w:val="8B8CCE1B88F94B6BBA41CC5F5CAC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9F51E-CBDC-4CAA-BED5-B2FEAF56FBD4}"/>
      </w:docPartPr>
      <w:docPartBody>
        <w:p w:rsidR="00EA661E" w:rsidRDefault="008425CC">
          <w:pPr>
            <w:pStyle w:val="8B8CCE1B88F94B6BBA41CC5F5CACDF0B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CC"/>
    <w:rsid w:val="00401E97"/>
    <w:rsid w:val="00544B70"/>
    <w:rsid w:val="008425CC"/>
    <w:rsid w:val="00C217BF"/>
    <w:rsid w:val="00E627A2"/>
    <w:rsid w:val="00EA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322B6902D44144B68D74F3528A246A">
    <w:name w:val="19322B6902D44144B68D74F3528A246A"/>
  </w:style>
  <w:style w:type="paragraph" w:customStyle="1" w:styleId="ContactInfo">
    <w:name w:val="Contact Info"/>
    <w:basedOn w:val="Normal"/>
    <w:uiPriority w:val="4"/>
    <w:qFormat/>
    <w:pPr>
      <w:spacing w:after="120"/>
    </w:pPr>
    <w:rPr>
      <w:sz w:val="24"/>
      <w:szCs w:val="24"/>
    </w:rPr>
  </w:style>
  <w:style w:type="paragraph" w:customStyle="1" w:styleId="2A1ABC3F4C714549B5809FF3C60EAF1B">
    <w:name w:val="2A1ABC3F4C714549B5809FF3C60EAF1B"/>
  </w:style>
  <w:style w:type="paragraph" w:customStyle="1" w:styleId="DBC61281CBB44F91AF5A0725441FABD1">
    <w:name w:val="DBC61281CBB44F91AF5A0725441FABD1"/>
  </w:style>
  <w:style w:type="paragraph" w:customStyle="1" w:styleId="80DAC81EA0DF4AD1845162A9AFACC204">
    <w:name w:val="80DAC81EA0DF4AD1845162A9AFACC204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E2FF38C2A024397A9F63609CC7153A6">
    <w:name w:val="0E2FF38C2A024397A9F63609CC7153A6"/>
  </w:style>
  <w:style w:type="paragraph" w:customStyle="1" w:styleId="8AA4E09E02C148A1AC5648721C475532">
    <w:name w:val="8AA4E09E02C148A1AC5648721C475532"/>
  </w:style>
  <w:style w:type="paragraph" w:customStyle="1" w:styleId="B6FC3929215A415CA01D60D09D50BF30">
    <w:name w:val="B6FC3929215A415CA01D60D09D50BF30"/>
  </w:style>
  <w:style w:type="paragraph" w:customStyle="1" w:styleId="A6EE64C6904A467C9C9BBC1CFF9EB32E">
    <w:name w:val="A6EE64C6904A467C9C9BBC1CFF9EB32E"/>
  </w:style>
  <w:style w:type="paragraph" w:customStyle="1" w:styleId="786607BA5D1747A3A9CD8F0D8595C7A6">
    <w:name w:val="786607BA5D1747A3A9CD8F0D8595C7A6"/>
  </w:style>
  <w:style w:type="paragraph" w:customStyle="1" w:styleId="227D1306BAD142729AD09C4F673E63FA">
    <w:name w:val="227D1306BAD142729AD09C4F673E63FA"/>
  </w:style>
  <w:style w:type="paragraph" w:customStyle="1" w:styleId="D78A93BA49704D988E45949981A184D8">
    <w:name w:val="D78A93BA49704D988E45949981A184D8"/>
  </w:style>
  <w:style w:type="paragraph" w:customStyle="1" w:styleId="84C7D9B52A104ADBBE01B433F7420D9B">
    <w:name w:val="84C7D9B52A104ADBBE01B433F7420D9B"/>
  </w:style>
  <w:style w:type="paragraph" w:customStyle="1" w:styleId="349E7DA2D166430599E6B12071DDCDAF">
    <w:name w:val="349E7DA2D166430599E6B12071DDCDAF"/>
  </w:style>
  <w:style w:type="paragraph" w:customStyle="1" w:styleId="383B9EDC46CF4290AE6EBD962F10C49F">
    <w:name w:val="383B9EDC46CF4290AE6EBD962F10C49F"/>
  </w:style>
  <w:style w:type="paragraph" w:customStyle="1" w:styleId="408BAB51801F4EDD81BFB2875BA9E723">
    <w:name w:val="408BAB51801F4EDD81BFB2875BA9E723"/>
  </w:style>
  <w:style w:type="paragraph" w:customStyle="1" w:styleId="533FEBDBE0A4420089E4A49A8DCC16C4">
    <w:name w:val="533FEBDBE0A4420089E4A49A8DCC16C4"/>
  </w:style>
  <w:style w:type="paragraph" w:customStyle="1" w:styleId="B9FC6B6F9F724564B74B76F4EDF3AF27">
    <w:name w:val="B9FC6B6F9F724564B74B76F4EDF3AF27"/>
  </w:style>
  <w:style w:type="paragraph" w:customStyle="1" w:styleId="8B8CCE1B88F94B6BBA41CC5F5CACDF0B">
    <w:name w:val="8B8CCE1B88F94B6BBA41CC5F5CACD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dEVELOPER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(Professional).dotx</Template>
  <TotalTime>46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 XUAN</dc:creator>
  <cp:keywords/>
  <dc:description/>
  <cp:lastModifiedBy>NGUYỄN XUÂN SANG</cp:lastModifiedBy>
  <cp:revision>31</cp:revision>
  <dcterms:created xsi:type="dcterms:W3CDTF">2018-02-26T04:36:00Z</dcterms:created>
  <dcterms:modified xsi:type="dcterms:W3CDTF">2018-03-04T10:20:00Z</dcterms:modified>
</cp:coreProperties>
</file>